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3227" w14:textId="189D0333" w:rsidR="00975E34" w:rsidRDefault="00975E34" w:rsidP="00B41FB2">
      <w:pPr>
        <w:pStyle w:val="Podnadpis"/>
        <w:spacing w:before="240" w:after="0" w:line="276" w:lineRule="auto"/>
      </w:pPr>
      <w:bookmarkStart w:id="0" w:name="_Toc1574933"/>
      <w:r>
        <w:t>Using Newton-Raphson’s Method on Crank Mechanism</w:t>
      </w:r>
    </w:p>
    <w:p w14:paraId="17C0D058" w14:textId="0DA6D071" w:rsidR="005C2DCE" w:rsidRPr="005C2DCE" w:rsidRDefault="009F6E34" w:rsidP="005D31CE">
      <w:pPr>
        <w:pStyle w:val="Nadpis1"/>
        <w:numPr>
          <w:ilvl w:val="0"/>
          <w:numId w:val="0"/>
        </w:numPr>
        <w:ind w:left="431"/>
      </w:pPr>
      <w:r>
        <w:t>Introduction</w:t>
      </w:r>
      <w:bookmarkEnd w:id="0"/>
    </w:p>
    <w:p w14:paraId="39D0EA47" w14:textId="2B39384B" w:rsidR="0048223B" w:rsidRDefault="0077064C" w:rsidP="0077064C">
      <w:r>
        <w:rPr>
          <w:noProof/>
        </w:rPr>
        <w:drawing>
          <wp:anchor distT="0" distB="0" distL="114300" distR="114300" simplePos="0" relativeHeight="251658240" behindDoc="0" locked="0" layoutInCell="1" allowOverlap="1" wp14:anchorId="004F2C5F" wp14:editId="33D28006">
            <wp:simplePos x="0" y="0"/>
            <wp:positionH relativeFrom="column">
              <wp:posOffset>3657600</wp:posOffset>
            </wp:positionH>
            <wp:positionV relativeFrom="paragraph">
              <wp:posOffset>269144</wp:posOffset>
            </wp:positionV>
            <wp:extent cx="3191774" cy="2100569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83" cy="21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E34">
        <w:t>T</w:t>
      </w:r>
      <w:r w:rsidR="0074043B">
        <w:t>he</w:t>
      </w:r>
      <w:r w:rsidR="009F6E34">
        <w:t xml:space="preserve"> task was about</w:t>
      </w:r>
      <w:r w:rsidR="0074043B">
        <w:t xml:space="preserve"> creating a program</w:t>
      </w:r>
      <w:r w:rsidR="006B68A0">
        <w:t xml:space="preserve"> in MATLAB,</w:t>
      </w:r>
      <w:r w:rsidR="0074043B">
        <w:t xml:space="preserve"> that plots displacement, velocity and acceleration of a </w:t>
      </w:r>
      <w:r w:rsidR="00207D3C">
        <w:t>connecting rod</w:t>
      </w:r>
      <w:r w:rsidR="0074043B">
        <w:t xml:space="preserve"> and </w:t>
      </w:r>
      <w:r w:rsidR="00245C27">
        <w:t xml:space="preserve">a </w:t>
      </w:r>
      <w:r w:rsidR="0074043B">
        <w:t xml:space="preserve">piston of a </w:t>
      </w:r>
      <w:r w:rsidR="006B68A0">
        <w:t>Slider</w:t>
      </w:r>
      <w:r w:rsidR="0074043B">
        <w:t xml:space="preserve"> Crank Mec</w:t>
      </w:r>
      <w:bookmarkStart w:id="1" w:name="_GoBack"/>
      <w:bookmarkEnd w:id="1"/>
      <w:r w:rsidR="0074043B">
        <w:t>hanism.</w:t>
      </w:r>
    </w:p>
    <w:p w14:paraId="1026A88E" w14:textId="6626ED3A" w:rsidR="00CF724E" w:rsidRDefault="00A93700" w:rsidP="006C4BB3">
      <w:pPr>
        <w:pStyle w:val="Nadpis1"/>
      </w:pPr>
      <w:r>
        <w:t xml:space="preserve">Solution for constant </w:t>
      </w:r>
      <m:oMath>
        <m:r>
          <m:rPr>
            <m:sty m:val="bi"/>
          </m:rPr>
          <w:rPr>
            <w:rFonts w:ascii="Cambria Math" w:hAnsi="Cambria Math"/>
          </w:rPr>
          <m:t>ϕ</m:t>
        </m:r>
      </m:oMath>
      <w:r>
        <w:t xml:space="preserve"> </w:t>
      </w:r>
    </w:p>
    <w:p w14:paraId="6665AD53" w14:textId="77777777" w:rsidR="006C14F7" w:rsidRPr="006C14F7" w:rsidRDefault="006C14F7" w:rsidP="006C14F7"/>
    <w:p w14:paraId="7AA31421" w14:textId="663CFE37" w:rsidR="00975E34" w:rsidRPr="00305FD5" w:rsidRDefault="00385998" w:rsidP="00305FD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num>
                <m:den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=30°=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14:paraId="5B32B0ED" w14:textId="42BA4B50" w:rsidR="00961AEE" w:rsidRDefault="00961AEE" w:rsidP="00975E34">
      <w:pPr>
        <w:rPr>
          <w:rFonts w:eastAsiaTheme="minorEastAsia"/>
        </w:rPr>
      </w:pPr>
    </w:p>
    <w:p w14:paraId="7FE82662" w14:textId="0B60A310" w:rsidR="00961AEE" w:rsidRPr="00A463DE" w:rsidRDefault="00A463DE" w:rsidP="006C14F7">
      <w:pPr>
        <w:ind w:firstLine="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a cos 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+b cos 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a sin 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</w:rPr>
                    <m:t>-b sin 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6C14F7">
        <w:rPr>
          <w:rFonts w:eastAsiaTheme="minorEastAsia"/>
        </w:rPr>
        <w:tab/>
      </w:r>
      <w:r w:rsidR="00E2661B">
        <w:rPr>
          <w:rFonts w:eastAsiaTheme="minorEastAsia"/>
        </w:rPr>
        <w:t>,</w:t>
      </w:r>
      <w:r w:rsidR="00A93700">
        <w:rPr>
          <w:rFonts w:eastAsiaTheme="minorEastAsia"/>
        </w:rPr>
        <w:t xml:space="preserve">  </w:t>
      </w:r>
      <w:r w:rsidR="006C14F7">
        <w:rPr>
          <w:rFonts w:eastAsiaTheme="minorEastAsia"/>
        </w:rPr>
        <w:t>constrain equations</w:t>
      </w:r>
      <w:r w:rsidR="00E2661B">
        <w:rPr>
          <w:rFonts w:eastAsiaTheme="minorEastAsia"/>
        </w:rPr>
        <w:t>.</w:t>
      </w:r>
    </w:p>
    <w:p w14:paraId="7233B25E" w14:textId="444EC43F" w:rsidR="00305FD5" w:rsidRDefault="00305FD5" w:rsidP="00975E34">
      <w:pPr>
        <w:rPr>
          <w:rFonts w:eastAsiaTheme="minorEastAsia"/>
        </w:rPr>
      </w:pPr>
    </w:p>
    <w:p w14:paraId="0DF201CC" w14:textId="0F52607B" w:rsidR="00305FD5" w:rsidRDefault="00305FD5" w:rsidP="00305FD5">
      <w:pPr>
        <w:widowControl w:val="0"/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Solution for</w:t>
      </w:r>
      <w:r w:rsidR="00A93700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 xml:space="preserve"> 0.2527 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0.2803</m:t>
                </m:r>
              </m:den>
            </m:f>
          </m:e>
        </m:d>
      </m:oMath>
      <w:r w:rsidR="00E2661B">
        <w:rPr>
          <w:rFonts w:eastAsiaTheme="minorEastAsia"/>
          <w:sz w:val="32"/>
        </w:rPr>
        <w:t>,</w:t>
      </w:r>
    </w:p>
    <w:p w14:paraId="6C1C0925" w14:textId="77777777" w:rsidR="00305FD5" w:rsidRDefault="00305FD5" w:rsidP="00305FD5">
      <w:pPr>
        <w:ind w:firstLine="0"/>
        <w:rPr>
          <w:rFonts w:eastAsiaTheme="minorEastAsia"/>
        </w:rPr>
      </w:pPr>
    </w:p>
    <w:p w14:paraId="602A9965" w14:textId="4E759142" w:rsidR="00A463DE" w:rsidRPr="00961AEE" w:rsidRDefault="00CF0127" w:rsidP="006C14F7">
      <w:pPr>
        <w:ind w:firstLine="0"/>
      </w:pPr>
      <m:oMath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-b sin θ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 cos 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6C14F7">
        <w:rPr>
          <w:rFonts w:eastAsiaTheme="minorEastAsia"/>
        </w:rPr>
        <w:tab/>
      </w:r>
      <w:r w:rsidR="006C14F7">
        <w:rPr>
          <w:rFonts w:eastAsiaTheme="minorEastAsia"/>
        </w:rPr>
        <w:tab/>
        <w:t>Jacobian</w:t>
      </w:r>
      <w:r w:rsidR="00E2661B">
        <w:rPr>
          <w:rFonts w:eastAsiaTheme="minorEastAsia"/>
        </w:rPr>
        <w:t>.</w:t>
      </w:r>
    </w:p>
    <w:p w14:paraId="2B45C88B" w14:textId="7924042A" w:rsidR="00975E34" w:rsidRDefault="00975E34" w:rsidP="00975E34"/>
    <w:p w14:paraId="75C0BC63" w14:textId="4CF17D97" w:rsidR="002652AD" w:rsidRDefault="00BD27D9" w:rsidP="006C14F7">
      <w:pPr>
        <w:ind w:firstLine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-a 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sin ϕ-b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 sin θ-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 cos ϕ-b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 cos θ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E2661B">
        <w:rPr>
          <w:rFonts w:eastAsiaTheme="minorEastAsia"/>
        </w:rPr>
        <w:t>.</w:t>
      </w:r>
      <w:r w:rsidR="005571E9">
        <w:rPr>
          <w:rFonts w:eastAsiaTheme="minorEastAsia"/>
        </w:rPr>
        <w:t xml:space="preserve">  </w:t>
      </w:r>
      <w:r w:rsidR="006C14F7">
        <w:rPr>
          <w:rFonts w:eastAsiaTheme="minorEastAsia"/>
        </w:rPr>
        <w:tab/>
        <w:t xml:space="preserve">First time derivative (velocity), 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=ω</m:t>
        </m:r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312A0">
        <w:rPr>
          <w:rFonts w:eastAsiaTheme="minorEastAsia"/>
        </w:rPr>
        <w:t xml:space="preserve"> and is constant</w:t>
      </w:r>
      <w:r w:rsidR="00E2661B">
        <w:rPr>
          <w:rFonts w:eastAsiaTheme="minorEastAsia"/>
        </w:rPr>
        <w:t>.</w:t>
      </w:r>
    </w:p>
    <w:p w14:paraId="3FB4BC41" w14:textId="676BDC20" w:rsidR="009C2692" w:rsidRDefault="009C2692" w:rsidP="009436B2">
      <w:pPr>
        <w:spacing w:before="240" w:after="240"/>
        <w:ind w:firstLine="0"/>
        <w:rPr>
          <w:rFonts w:eastAsiaTheme="minorEastAsia"/>
        </w:rPr>
      </w:pPr>
      <w:r>
        <w:rPr>
          <w:rFonts w:eastAsiaTheme="minorEastAsia"/>
        </w:rPr>
        <w:t xml:space="preserve">This can be also represented in a form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J 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sub>
        </m:sSub>
      </m:oMath>
      <w:r>
        <w:rPr>
          <w:rFonts w:eastAsiaTheme="minorEastAsia"/>
        </w:rPr>
        <w:t xml:space="preserve"> ,</w:t>
      </w:r>
      <w:r w:rsidR="00E2661B">
        <w:rPr>
          <w:rFonts w:eastAsiaTheme="minorEastAsia"/>
        </w:rPr>
        <w:t xml:space="preserve"> </w:t>
      </w:r>
      <w:r w:rsidRPr="009C2692">
        <w:rPr>
          <w:rFonts w:eastAsiaTheme="minorEastAsia"/>
        </w:rPr>
        <w:t>where the terms associated with the</w:t>
      </w:r>
      <w:r>
        <w:rPr>
          <w:rFonts w:eastAsiaTheme="minorEastAsia"/>
        </w:rPr>
        <w:t xml:space="preserve"> </w:t>
      </w:r>
      <w:r w:rsidRPr="009C2692">
        <w:rPr>
          <w:rFonts w:eastAsiaTheme="minorEastAsia"/>
        </w:rPr>
        <w:t>known crank velocity are moved to the right</w:t>
      </w:r>
      <w:r w:rsidR="009436B2">
        <w:rPr>
          <w:rFonts w:eastAsiaTheme="minorEastAsia"/>
        </w:rPr>
        <w:t xml:space="preserve"> </w:t>
      </w:r>
      <w:r>
        <w:rPr>
          <w:rFonts w:eastAsiaTheme="minorEastAsia"/>
        </w:rPr>
        <w:t>side:</w:t>
      </w:r>
    </w:p>
    <w:p w14:paraId="261C9040" w14:textId="5F65ED23" w:rsidR="009C2692" w:rsidRPr="00A463DE" w:rsidRDefault="009C2692" w:rsidP="00A93700">
      <w:pPr>
        <w:widowControl w:val="0"/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-b sin θ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 cos 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-a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 w:rsidR="00E2661B">
        <w:rPr>
          <w:rFonts w:eastAsiaTheme="minorEastAsia"/>
        </w:rPr>
        <w:t xml:space="preserve">. </w:t>
      </w:r>
      <w:r w:rsidR="00A93700">
        <w:rPr>
          <w:rFonts w:eastAsiaTheme="minorEastAsia"/>
        </w:rPr>
        <w:t xml:space="preserve">Solution for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A93700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 xml:space="preserve">   0.4472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-0.0724</m:t>
                </m:r>
              </m:den>
            </m:f>
          </m:e>
        </m:d>
      </m:oMath>
      <w:r w:rsidR="00E2661B">
        <w:rPr>
          <w:rFonts w:eastAsiaTheme="minorEastAsia"/>
          <w:sz w:val="32"/>
        </w:rPr>
        <w:t>.</w:t>
      </w:r>
    </w:p>
    <w:p w14:paraId="7D3FFD5E" w14:textId="1AE8086B" w:rsidR="00A463DE" w:rsidRDefault="00A463DE" w:rsidP="00975E34">
      <w:pPr>
        <w:rPr>
          <w:rFonts w:eastAsiaTheme="minorEastAsia"/>
        </w:rPr>
      </w:pPr>
    </w:p>
    <w:p w14:paraId="5297C1B8" w14:textId="32B5CF2C" w:rsidR="00A463DE" w:rsidRPr="00A463DE" w:rsidRDefault="00BD27D9" w:rsidP="006C14F7">
      <w:pPr>
        <w:ind w:firstLine="0"/>
      </w:pP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-a 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cos ϕ-b 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 sin θ-b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 cos θ-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 sin ϕ-b 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 cos θ+b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 sin θ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E2661B">
        <w:rPr>
          <w:rFonts w:eastAsiaTheme="minorEastAsia"/>
        </w:rPr>
        <w:t>.</w:t>
      </w:r>
      <w:r w:rsidR="006C14F7">
        <w:rPr>
          <w:rFonts w:eastAsiaTheme="minorEastAsia"/>
        </w:rPr>
        <w:tab/>
        <w:t>Second time derivative (acceleration)</w:t>
      </w:r>
      <w:r w:rsidR="00E2661B">
        <w:rPr>
          <w:rFonts w:eastAsiaTheme="minorEastAsia"/>
        </w:rPr>
        <w:t>.</w:t>
      </w:r>
    </w:p>
    <w:p w14:paraId="3C18133E" w14:textId="02A71508" w:rsidR="00E2661B" w:rsidRDefault="009C2692" w:rsidP="00E2661B">
      <w:pPr>
        <w:spacing w:before="240" w:after="240"/>
        <w:ind w:firstLine="0"/>
        <w:rPr>
          <w:rFonts w:eastAsiaTheme="minorEastAsia"/>
        </w:rPr>
      </w:pPr>
      <w:r>
        <w:rPr>
          <w:rFonts w:eastAsiaTheme="minorEastAsia"/>
        </w:rPr>
        <w:t xml:space="preserve">This can be also represented in a form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J </m:t>
        </m:r>
        <m:acc>
          <m:accPr>
            <m:chr m:val="̈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,</w:t>
      </w:r>
      <w:r w:rsidR="009436B2">
        <w:rPr>
          <w:rFonts w:eastAsiaTheme="minorEastAsia"/>
        </w:rPr>
        <w:t xml:space="preserve"> </w:t>
      </w:r>
      <w:r w:rsidRPr="009C2692">
        <w:rPr>
          <w:rFonts w:eastAsiaTheme="minorEastAsia"/>
        </w:rPr>
        <w:t>where the terms associated with the</w:t>
      </w:r>
      <w:r>
        <w:rPr>
          <w:rFonts w:eastAsiaTheme="minorEastAsia"/>
        </w:rPr>
        <w:t xml:space="preserve"> </w:t>
      </w:r>
      <w:r w:rsidRPr="009C2692">
        <w:rPr>
          <w:rFonts w:eastAsiaTheme="minorEastAsia"/>
        </w:rPr>
        <w:t xml:space="preserve">known </w:t>
      </w:r>
      <w:r w:rsidR="009436B2" w:rsidRPr="009436B2">
        <w:rPr>
          <w:rFonts w:eastAsiaTheme="minorEastAsia"/>
        </w:rPr>
        <w:t>crank acceleration and the quadratic velocity are moved to the</w:t>
      </w:r>
      <w:r w:rsidR="009436B2">
        <w:rPr>
          <w:rFonts w:eastAsiaTheme="minorEastAsia"/>
        </w:rPr>
        <w:t xml:space="preserve"> right side:</w:t>
      </w:r>
    </w:p>
    <w:p w14:paraId="45B6107B" w14:textId="6BABA3BF" w:rsidR="00975E34" w:rsidRPr="00D2421B" w:rsidRDefault="00BD27D9" w:rsidP="00D2421B">
      <w:pPr>
        <w:widowControl w:val="0"/>
        <w:spacing w:line="240" w:lineRule="auto"/>
        <w:ind w:firstLine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-b sin θ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 cos θ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cos ϕ+b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 cos θ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 sin ϕ-b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 sin θ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</m:oMath>
      <w:r w:rsidR="00E2661B">
        <w:rPr>
          <w:rFonts w:eastAsiaTheme="minorEastAsia"/>
        </w:rPr>
        <w:t>.</w:t>
      </w:r>
      <w:r w:rsidR="00D2421B">
        <w:rPr>
          <w:rFonts w:eastAsiaTheme="minorEastAsia"/>
        </w:rPr>
        <w:t xml:space="preserve">  </w:t>
      </w:r>
      <w:r w:rsidR="00D2421B">
        <w:rPr>
          <w:rFonts w:eastAsiaTheme="minorEastAsia"/>
        </w:rPr>
        <w:t xml:space="preserve">Solution for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 w:rsidR="00D2421B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-0.2066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-0.115</m:t>
                </m:r>
                <m:r>
                  <w:rPr>
                    <w:rFonts w:ascii="Cambria Math" w:hAnsi="Cambria Math"/>
                    <w:sz w:val="32"/>
                  </w:rPr>
                  <m:t>0</m:t>
                </m:r>
              </m:den>
            </m:f>
          </m:e>
        </m:d>
      </m:oMath>
      <w:r w:rsidR="00E2661B">
        <w:rPr>
          <w:rFonts w:eastAsiaTheme="minorEastAsia"/>
          <w:sz w:val="32"/>
        </w:rPr>
        <w:t>.</w:t>
      </w:r>
    </w:p>
    <w:p w14:paraId="029C331A" w14:textId="77777777" w:rsidR="009C2692" w:rsidRDefault="009C2692" w:rsidP="009C2692">
      <w:pPr>
        <w:ind w:firstLine="0"/>
      </w:pPr>
    </w:p>
    <w:p w14:paraId="5FDB82E6" w14:textId="4B6012CE" w:rsidR="00975E34" w:rsidRDefault="00B66D27" w:rsidP="00B66D27">
      <w:pPr>
        <w:pStyle w:val="Nadpis1"/>
      </w:pPr>
      <w:r>
        <w:t>Program</w:t>
      </w:r>
    </w:p>
    <w:p w14:paraId="0CAEC616" w14:textId="77777777" w:rsidR="003B4D55" w:rsidRDefault="00B66D27" w:rsidP="00B66D27">
      <w:r>
        <w:t xml:space="preserve">A program </w:t>
      </w:r>
      <w:r w:rsidRPr="00B66D27">
        <w:t>Crank_Mechanism</w:t>
      </w:r>
      <w:r>
        <w:t>.m was created</w:t>
      </w:r>
      <w:r w:rsidR="00DE5663">
        <w:t>,</w:t>
      </w:r>
      <w:r>
        <w:t xml:space="preserve"> which calls function </w:t>
      </w:r>
      <w:r w:rsidRPr="00B66D27">
        <w:t>NR_method</w:t>
      </w:r>
      <w:r>
        <w:t xml:space="preserve">.m. In the beginning of the program, parameters and time vector is defined. Next, initial guess </w:t>
      </w:r>
      <w:r w:rsidR="003B4D55">
        <w:t xml:space="preserve">and tolerance </w:t>
      </w:r>
      <w:r>
        <w:t>for the solution o</w:t>
      </w:r>
      <w:r w:rsidR="00F76681">
        <w:t>f</w:t>
      </w:r>
      <w:r>
        <w:t xml:space="preserve"> the equations is </w:t>
      </w:r>
      <w:r w:rsidR="003B4D55">
        <w:t>set</w:t>
      </w:r>
      <w:r w:rsidR="00F76681">
        <w:t xml:space="preserve">. The vectors of displacement </w:t>
      </w:r>
      <w:r w:rsidR="00F76681" w:rsidRPr="00F76681">
        <w:rPr>
          <w:i/>
        </w:rPr>
        <w:t>x</w:t>
      </w:r>
      <w:r w:rsidR="00F76681">
        <w:t xml:space="preserve">, velocity </w:t>
      </w:r>
      <w:r w:rsidR="00F76681" w:rsidRPr="00F76681">
        <w:rPr>
          <w:i/>
        </w:rPr>
        <w:t>v</w:t>
      </w:r>
      <w:r w:rsidR="00F76681">
        <w:t xml:space="preserve"> and acceleration </w:t>
      </w:r>
      <w:r w:rsidR="00F76681" w:rsidRPr="00F76681">
        <w:rPr>
          <w:i/>
        </w:rPr>
        <w:t>aa</w:t>
      </w:r>
      <w:r w:rsidR="00F76681">
        <w:t xml:space="preserve"> are initialized with zeros to match size of the time vector. </w:t>
      </w:r>
    </w:p>
    <w:p w14:paraId="279350D2" w14:textId="716FA1AD" w:rsidR="00B66D27" w:rsidRDefault="00207D3C" w:rsidP="00B66D27">
      <w:r>
        <w:t xml:space="preserve">After that, function </w:t>
      </w:r>
      <w:r w:rsidRPr="00207D3C">
        <w:rPr>
          <w:i/>
        </w:rPr>
        <w:t>for</w:t>
      </w:r>
      <w:r>
        <w:t xml:space="preserve"> is used to call one by one each element of the vector </w:t>
      </w:r>
      <w:r w:rsidRPr="00207D3C">
        <w:rPr>
          <w:i/>
        </w:rPr>
        <w:t>phi</w:t>
      </w:r>
      <w:r>
        <w:t xml:space="preserve">, which corresponds to </w:t>
      </w:r>
      <w:r w:rsidR="003B4D55">
        <w:t xml:space="preserve">the </w:t>
      </w:r>
      <w:r>
        <w:t xml:space="preserve">angle of rotation of the </w:t>
      </w:r>
      <w:r w:rsidR="003B4D55">
        <w:t>crankshaft and</w:t>
      </w:r>
      <w:r w:rsidR="00727213">
        <w:t xml:space="preserve"> save it to corresponding row of each wanted vectors </w:t>
      </w:r>
      <w:r w:rsidR="00727213" w:rsidRPr="00727213">
        <w:rPr>
          <w:i/>
        </w:rPr>
        <w:t>x</w:t>
      </w:r>
      <w:r w:rsidR="00727213">
        <w:t xml:space="preserve">, </w:t>
      </w:r>
      <w:r w:rsidR="00727213" w:rsidRPr="00727213">
        <w:rPr>
          <w:i/>
        </w:rPr>
        <w:t>v</w:t>
      </w:r>
      <w:r w:rsidR="00727213">
        <w:t xml:space="preserve"> and </w:t>
      </w:r>
      <w:r w:rsidR="00727213" w:rsidRPr="00727213">
        <w:rPr>
          <w:i/>
        </w:rPr>
        <w:t>aa</w:t>
      </w:r>
      <w:r w:rsidR="00727213">
        <w:t>.</w:t>
      </w:r>
      <w:r w:rsidR="00D326CA">
        <w:t xml:space="preserve"> </w:t>
      </w:r>
      <w:r w:rsidR="004F7E70">
        <w:t>These vectors are computed using function NR_method.m</w:t>
      </w:r>
      <w:r w:rsidR="001E52C4">
        <w:t>, which uses</w:t>
      </w:r>
      <w:r w:rsidR="001E52C4" w:rsidRPr="001E52C4">
        <w:t xml:space="preserve"> Newton-Raphson</w:t>
      </w:r>
      <w:r w:rsidR="001E52C4">
        <w:t>’s</w:t>
      </w:r>
      <w:r w:rsidR="001E52C4" w:rsidRPr="001E52C4">
        <w:t xml:space="preserve"> method to solve systems of nonlinear algebraic equations.</w:t>
      </w:r>
      <w:r w:rsidR="001E52C4">
        <w:t xml:space="preserve"> </w:t>
      </w:r>
      <w:r w:rsidR="007F5F76">
        <w:t xml:space="preserve">Above mentioned equations are used in its input. </w:t>
      </w:r>
      <w:r w:rsidR="001D4498">
        <w:t>Finally,</w:t>
      </w:r>
      <w:r w:rsidR="00D326CA">
        <w:t xml:space="preserve"> the</w:t>
      </w:r>
      <w:r w:rsidR="008B101E">
        <w:t>se</w:t>
      </w:r>
      <w:r w:rsidR="00D326CA">
        <w:t xml:space="preserve"> vectors are saved to e</w:t>
      </w:r>
      <w:r w:rsidR="00C5257E">
        <w:t>x</w:t>
      </w:r>
      <w:r w:rsidR="00D326CA">
        <w:t>tra variables and then plotted.</w:t>
      </w:r>
    </w:p>
    <w:p w14:paraId="06EB2C02" w14:textId="569AACA4" w:rsidR="00C5257E" w:rsidRDefault="00C5257E" w:rsidP="00B66D27"/>
    <w:p w14:paraId="0FAA967B" w14:textId="77777777" w:rsidR="00C5257E" w:rsidRDefault="00C5257E" w:rsidP="00E2661B">
      <w:pPr>
        <w:ind w:firstLine="0"/>
      </w:pPr>
    </w:p>
    <w:p w14:paraId="3CA1E313" w14:textId="140E086C" w:rsidR="00C5257E" w:rsidRDefault="00C5257E" w:rsidP="00C5257E">
      <w:pPr>
        <w:pStyle w:val="Nadpis1"/>
      </w:pPr>
      <w:r>
        <w:lastRenderedPageBreak/>
        <w:t>Results</w:t>
      </w:r>
    </w:p>
    <w:p w14:paraId="7965C649" w14:textId="705C0823" w:rsidR="00C5257E" w:rsidRDefault="00C5257E" w:rsidP="00C5257E">
      <w:pPr>
        <w:rPr>
          <w:rFonts w:eastAsiaTheme="minorEastAsia"/>
        </w:rPr>
      </w:pPr>
      <w:r>
        <w:t xml:space="preserve">The results for constant angular velocity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, time interval (0, 10 s),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phi=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+ω t</m:t>
        </m:r>
      </m:oMath>
      <w:r>
        <w:rPr>
          <w:rFonts w:eastAsiaTheme="minorEastAsia"/>
        </w:rPr>
        <w:t xml:space="preserve">, tolerance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>
        <w:rPr>
          <w:rFonts w:eastAsiaTheme="minorEastAsia"/>
        </w:rPr>
        <w:t xml:space="preserve"> and initial guess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0</m:t>
                </m:r>
              </m:den>
            </m:f>
          </m:e>
        </m:d>
      </m:oMath>
      <w:r>
        <w:rPr>
          <w:rFonts w:eastAsiaTheme="minorEastAsia"/>
        </w:rPr>
        <w:t xml:space="preserve"> looks like this:</w:t>
      </w:r>
    </w:p>
    <w:p w14:paraId="3FC3D3A1" w14:textId="1E5BB24B" w:rsidR="00C5257E" w:rsidRDefault="00C5257E" w:rsidP="00C5257E"/>
    <w:p w14:paraId="3ED3B745" w14:textId="58B8C3A7" w:rsidR="00C5257E" w:rsidRPr="00C5257E" w:rsidRDefault="0077064C" w:rsidP="00FB7628">
      <w:pPr>
        <w:ind w:firstLine="0"/>
        <w:jc w:val="center"/>
      </w:pPr>
      <w:r>
        <w:rPr>
          <w:noProof/>
        </w:rPr>
        <w:drawing>
          <wp:inline distT="0" distB="0" distL="0" distR="0" wp14:anchorId="4004999E" wp14:editId="6FB44B4D">
            <wp:extent cx="6858000" cy="3269615"/>
            <wp:effectExtent l="0" t="0" r="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9B62" w14:textId="77777777" w:rsidR="00716949" w:rsidRPr="00C85741" w:rsidRDefault="00716949" w:rsidP="00716949">
      <w:pPr>
        <w:pStyle w:val="Nadpis1"/>
        <w:numPr>
          <w:ilvl w:val="0"/>
          <w:numId w:val="0"/>
        </w:numPr>
        <w:ind w:left="432"/>
      </w:pPr>
      <w:bookmarkStart w:id="2" w:name="_Toc1574948"/>
      <w:r>
        <w:t>Conclusions</w:t>
      </w:r>
      <w:bookmarkEnd w:id="2"/>
    </w:p>
    <w:p w14:paraId="52C246E1" w14:textId="0A309F5C" w:rsidR="00716949" w:rsidRDefault="00716949" w:rsidP="003632E0">
      <w:r>
        <w:t xml:space="preserve">All </w:t>
      </w:r>
      <w:r w:rsidRPr="001E4B11">
        <w:t>sources</w:t>
      </w:r>
      <w:r>
        <w:t xml:space="preserve"> were p</w:t>
      </w:r>
      <w:r w:rsidRPr="001E4B11">
        <w:t>ush</w:t>
      </w:r>
      <w:r>
        <w:t>ed</w:t>
      </w:r>
      <w:r w:rsidRPr="001E4B11">
        <w:t xml:space="preserve"> to GitHub</w:t>
      </w:r>
      <w:r>
        <w:t>. L</w:t>
      </w:r>
      <w:r w:rsidRPr="001E4B11">
        <w:t xml:space="preserve">ink to </w:t>
      </w:r>
      <w:r>
        <w:t>the</w:t>
      </w:r>
      <w:r w:rsidRPr="001E4B11">
        <w:t xml:space="preserve"> repository </w:t>
      </w:r>
      <w:r>
        <w:t xml:space="preserve">is: </w:t>
      </w:r>
      <w:r w:rsidRPr="007B169D">
        <w:t>https://github.com/q2493/HW_3_Trusina.git</w:t>
      </w:r>
    </w:p>
    <w:p w14:paraId="12F77ED4" w14:textId="065E4C57" w:rsidR="00B66D27" w:rsidRDefault="001D4498" w:rsidP="00B66D27">
      <w:pPr>
        <w:rPr>
          <w:rFonts w:eastAsiaTheme="minorEastAsia"/>
        </w:rPr>
      </w:pPr>
      <w:r>
        <w:t xml:space="preserve">The correct results very depend on initial guess. For example, with initial guess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1</m:t>
                </m:r>
              </m:den>
            </m:f>
          </m:e>
        </m:d>
      </m:oMath>
      <w:r>
        <w:rPr>
          <w:rFonts w:eastAsiaTheme="minorEastAsia"/>
        </w:rPr>
        <w:t xml:space="preserve"> solution diverge:</w:t>
      </w:r>
    </w:p>
    <w:p w14:paraId="27808900" w14:textId="77777777" w:rsidR="00F956B3" w:rsidRDefault="00F956B3" w:rsidP="00B66D27">
      <w:pPr>
        <w:rPr>
          <w:rFonts w:eastAsiaTheme="minorEastAsia"/>
        </w:rPr>
      </w:pPr>
    </w:p>
    <w:p w14:paraId="644582BB" w14:textId="3AED0D00" w:rsidR="001D4498" w:rsidRPr="00B66D27" w:rsidRDefault="0077064C" w:rsidP="00FB7628">
      <w:pPr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202F334F" wp14:editId="75BBA670">
            <wp:extent cx="6858000" cy="3269615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5CE6" w14:textId="63B6F54D" w:rsidR="001E4B11" w:rsidRPr="008E092A" w:rsidRDefault="001E4B11" w:rsidP="0053703A"/>
    <w:sectPr w:rsidR="001E4B11" w:rsidRPr="008E092A" w:rsidSect="007C098C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340" w:footer="3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A0A2E" w14:textId="77777777" w:rsidR="00BD27D9" w:rsidRDefault="00BD27D9" w:rsidP="00C6554A">
      <w:pPr>
        <w:spacing w:line="240" w:lineRule="auto"/>
      </w:pPr>
      <w:r>
        <w:separator/>
      </w:r>
    </w:p>
  </w:endnote>
  <w:endnote w:type="continuationSeparator" w:id="0">
    <w:p w14:paraId="5372B2B5" w14:textId="77777777" w:rsidR="00BD27D9" w:rsidRDefault="00BD27D9" w:rsidP="00C65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491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B743" w14:textId="6867DDCD" w:rsidR="00C7764D" w:rsidRDefault="00C7764D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B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F42EE" w14:textId="77777777" w:rsidR="00AB07BD" w:rsidRDefault="00AB07B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520097"/>
      <w:docPartObj>
        <w:docPartGallery w:val="Page Numbers (Bottom of Page)"/>
        <w:docPartUnique/>
      </w:docPartObj>
    </w:sdtPr>
    <w:sdtEndPr/>
    <w:sdtContent>
      <w:p w14:paraId="65B6164F" w14:textId="0D823395" w:rsidR="007C098C" w:rsidRDefault="007C098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F2B" w:rsidRPr="001C2F2B">
          <w:rPr>
            <w:noProof/>
            <w:lang w:val="cs-CZ"/>
          </w:rPr>
          <w:t>1</w:t>
        </w:r>
        <w:r>
          <w:fldChar w:fldCharType="end"/>
        </w:r>
      </w:p>
    </w:sdtContent>
  </w:sdt>
  <w:p w14:paraId="4489D96E" w14:textId="77777777" w:rsidR="007C098C" w:rsidRDefault="007C09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CE85E" w14:textId="77777777" w:rsidR="00BD27D9" w:rsidRDefault="00BD27D9" w:rsidP="00C6554A">
      <w:pPr>
        <w:spacing w:line="240" w:lineRule="auto"/>
      </w:pPr>
      <w:r>
        <w:separator/>
      </w:r>
    </w:p>
  </w:footnote>
  <w:footnote w:type="continuationSeparator" w:id="0">
    <w:p w14:paraId="57C4D8D6" w14:textId="77777777" w:rsidR="00BD27D9" w:rsidRDefault="00BD27D9" w:rsidP="00C65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D1DE" w14:textId="6752A131" w:rsidR="00161885" w:rsidRDefault="00161885">
    <w:pPr>
      <w:pStyle w:val="Zhlav"/>
    </w:pPr>
    <w:r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9DB26" w14:textId="5D34F37C" w:rsidR="00161885" w:rsidRPr="007F2F2E" w:rsidRDefault="00161885" w:rsidP="007F2F2E">
    <w:pPr>
      <w:pStyle w:val="Nzev"/>
    </w:pPr>
    <w:r w:rsidRPr="007F2F2E">
      <w:t>Computational Methods in Mechanics</w:t>
    </w:r>
    <w:r w:rsidRPr="007F2F2E">
      <w:tab/>
    </w:r>
    <w:r w:rsidRPr="007F2F2E">
      <w:tab/>
      <w:t xml:space="preserve">Assignment </w:t>
    </w:r>
    <w:r w:rsidR="00975E34">
      <w:t>4</w:t>
    </w:r>
    <w:r w:rsidRPr="007F2F2E">
      <w:tab/>
    </w:r>
    <w:r w:rsidRPr="007F2F2E">
      <w:tab/>
      <w:t>Jakub Trušina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20962E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AC941A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A0E9C8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40491C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580A26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6A336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E6EB02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04716E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F4F488"/>
    <w:lvl w:ilvl="0">
      <w:start w:val="1"/>
      <w:numFmt w:val="lowerLetter"/>
      <w:pStyle w:val="slovanseznam"/>
      <w:lvlText w:val="%1)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4C6C6F"/>
    <w:multiLevelType w:val="hybridMultilevel"/>
    <w:tmpl w:val="0A46A0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1435F7"/>
    <w:multiLevelType w:val="hybridMultilevel"/>
    <w:tmpl w:val="425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27CF7"/>
    <w:multiLevelType w:val="hybridMultilevel"/>
    <w:tmpl w:val="C51E8E28"/>
    <w:lvl w:ilvl="0" w:tplc="D07220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C67DC"/>
    <w:multiLevelType w:val="hybridMultilevel"/>
    <w:tmpl w:val="7FEE73F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802ADC"/>
    <w:multiLevelType w:val="hybridMultilevel"/>
    <w:tmpl w:val="655CE9CC"/>
    <w:lvl w:ilvl="0" w:tplc="9768F07C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3692F"/>
    <w:multiLevelType w:val="hybridMultilevel"/>
    <w:tmpl w:val="E17C030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FE64CB"/>
    <w:multiLevelType w:val="hybridMultilevel"/>
    <w:tmpl w:val="FD7C1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12723B"/>
    <w:multiLevelType w:val="multilevel"/>
    <w:tmpl w:val="04050025"/>
    <w:styleLink w:val="Styl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A74F00"/>
    <w:multiLevelType w:val="multilevel"/>
    <w:tmpl w:val="04050025"/>
    <w:numStyleLink w:val="Styl1"/>
  </w:abstractNum>
  <w:abstractNum w:abstractNumId="21" w15:restartNumberingAfterBreak="0">
    <w:nsid w:val="407B6FB5"/>
    <w:multiLevelType w:val="multilevel"/>
    <w:tmpl w:val="4B3226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2F50507"/>
    <w:multiLevelType w:val="hybridMultilevel"/>
    <w:tmpl w:val="8F26414A"/>
    <w:lvl w:ilvl="0" w:tplc="A2F062C4">
      <w:start w:val="1"/>
      <w:numFmt w:val="lowerLetter"/>
      <w:lvlText w:val="%1)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FD311F"/>
    <w:multiLevelType w:val="multilevel"/>
    <w:tmpl w:val="04050025"/>
    <w:numStyleLink w:val="Styl1"/>
  </w:abstractNum>
  <w:abstractNum w:abstractNumId="25" w15:restartNumberingAfterBreak="0">
    <w:nsid w:val="552E051A"/>
    <w:multiLevelType w:val="hybridMultilevel"/>
    <w:tmpl w:val="EC50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6199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605A5B"/>
    <w:multiLevelType w:val="hybridMultilevel"/>
    <w:tmpl w:val="956CE416"/>
    <w:lvl w:ilvl="0" w:tplc="C8B0C30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33914"/>
    <w:multiLevelType w:val="multilevel"/>
    <w:tmpl w:val="04050025"/>
    <w:numStyleLink w:val="Styl1"/>
  </w:abstractNum>
  <w:abstractNum w:abstractNumId="29" w15:restartNumberingAfterBreak="0">
    <w:nsid w:val="74C63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73776"/>
    <w:multiLevelType w:val="multilevel"/>
    <w:tmpl w:val="04050025"/>
    <w:numStyleLink w:val="Styl1"/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27"/>
  </w:num>
  <w:num w:numId="18">
    <w:abstractNumId w:val="14"/>
  </w:num>
  <w:num w:numId="19">
    <w:abstractNumId w:val="21"/>
  </w:num>
  <w:num w:numId="20">
    <w:abstractNumId w:val="16"/>
  </w:num>
  <w:num w:numId="21">
    <w:abstractNumId w:val="11"/>
  </w:num>
  <w:num w:numId="22">
    <w:abstractNumId w:val="13"/>
  </w:num>
  <w:num w:numId="23">
    <w:abstractNumId w:val="25"/>
  </w:num>
  <w:num w:numId="24">
    <w:abstractNumId w:val="17"/>
  </w:num>
  <w:num w:numId="25">
    <w:abstractNumId w:val="22"/>
  </w:num>
  <w:num w:numId="26">
    <w:abstractNumId w:val="29"/>
  </w:num>
  <w:num w:numId="27">
    <w:abstractNumId w:val="19"/>
  </w:num>
  <w:num w:numId="28">
    <w:abstractNumId w:val="20"/>
  </w:num>
  <w:num w:numId="29">
    <w:abstractNumId w:val="28"/>
  </w:num>
  <w:num w:numId="30">
    <w:abstractNumId w:val="15"/>
  </w:num>
  <w:num w:numId="31">
    <w:abstractNumId w:val="24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A55"/>
    <w:rsid w:val="00011102"/>
    <w:rsid w:val="00011905"/>
    <w:rsid w:val="0001224B"/>
    <w:rsid w:val="000255C7"/>
    <w:rsid w:val="00026A55"/>
    <w:rsid w:val="00033E92"/>
    <w:rsid w:val="00034271"/>
    <w:rsid w:val="0004228A"/>
    <w:rsid w:val="000435E9"/>
    <w:rsid w:val="00047DCF"/>
    <w:rsid w:val="000507CB"/>
    <w:rsid w:val="00050F12"/>
    <w:rsid w:val="00054ECB"/>
    <w:rsid w:val="00060C08"/>
    <w:rsid w:val="00071BE1"/>
    <w:rsid w:val="0007298A"/>
    <w:rsid w:val="000767A8"/>
    <w:rsid w:val="00081865"/>
    <w:rsid w:val="00083478"/>
    <w:rsid w:val="00083CCD"/>
    <w:rsid w:val="00090735"/>
    <w:rsid w:val="00090F7C"/>
    <w:rsid w:val="00096C06"/>
    <w:rsid w:val="00096F48"/>
    <w:rsid w:val="000978C7"/>
    <w:rsid w:val="000A42FF"/>
    <w:rsid w:val="000B0C39"/>
    <w:rsid w:val="000B458E"/>
    <w:rsid w:val="000B66ED"/>
    <w:rsid w:val="000C1699"/>
    <w:rsid w:val="000C1E76"/>
    <w:rsid w:val="000D21FD"/>
    <w:rsid w:val="000D3D4E"/>
    <w:rsid w:val="000E21F8"/>
    <w:rsid w:val="000E3EA4"/>
    <w:rsid w:val="000F31EC"/>
    <w:rsid w:val="00103DF8"/>
    <w:rsid w:val="001064A0"/>
    <w:rsid w:val="00111C5B"/>
    <w:rsid w:val="001301A9"/>
    <w:rsid w:val="001308E4"/>
    <w:rsid w:val="00132C58"/>
    <w:rsid w:val="00140074"/>
    <w:rsid w:val="0014060D"/>
    <w:rsid w:val="00142D48"/>
    <w:rsid w:val="00146DC0"/>
    <w:rsid w:val="00146F7C"/>
    <w:rsid w:val="001519CC"/>
    <w:rsid w:val="00155A83"/>
    <w:rsid w:val="00157C90"/>
    <w:rsid w:val="0016180E"/>
    <w:rsid w:val="00161885"/>
    <w:rsid w:val="0016642B"/>
    <w:rsid w:val="00171041"/>
    <w:rsid w:val="00171826"/>
    <w:rsid w:val="001741BB"/>
    <w:rsid w:val="00175FAD"/>
    <w:rsid w:val="00186F05"/>
    <w:rsid w:val="00190264"/>
    <w:rsid w:val="00192301"/>
    <w:rsid w:val="00193073"/>
    <w:rsid w:val="00193677"/>
    <w:rsid w:val="001A148C"/>
    <w:rsid w:val="001A1E1F"/>
    <w:rsid w:val="001A226F"/>
    <w:rsid w:val="001A23E8"/>
    <w:rsid w:val="001A360D"/>
    <w:rsid w:val="001A5E24"/>
    <w:rsid w:val="001A79B4"/>
    <w:rsid w:val="001B3265"/>
    <w:rsid w:val="001B5820"/>
    <w:rsid w:val="001B6521"/>
    <w:rsid w:val="001B675E"/>
    <w:rsid w:val="001C1465"/>
    <w:rsid w:val="001C2157"/>
    <w:rsid w:val="001C2F2B"/>
    <w:rsid w:val="001C4B0C"/>
    <w:rsid w:val="001C5442"/>
    <w:rsid w:val="001C602A"/>
    <w:rsid w:val="001D1AD6"/>
    <w:rsid w:val="001D4498"/>
    <w:rsid w:val="001D6963"/>
    <w:rsid w:val="001E24FA"/>
    <w:rsid w:val="001E4B11"/>
    <w:rsid w:val="001E52C4"/>
    <w:rsid w:val="001E5609"/>
    <w:rsid w:val="001F4568"/>
    <w:rsid w:val="001F5A76"/>
    <w:rsid w:val="00206699"/>
    <w:rsid w:val="00207D3C"/>
    <w:rsid w:val="00210CBF"/>
    <w:rsid w:val="00213450"/>
    <w:rsid w:val="00213EE7"/>
    <w:rsid w:val="002146AE"/>
    <w:rsid w:val="00216485"/>
    <w:rsid w:val="00224D2E"/>
    <w:rsid w:val="00225046"/>
    <w:rsid w:val="00225BD5"/>
    <w:rsid w:val="00226673"/>
    <w:rsid w:val="0022756A"/>
    <w:rsid w:val="00231DB4"/>
    <w:rsid w:val="00232DCE"/>
    <w:rsid w:val="00232FE9"/>
    <w:rsid w:val="00243B51"/>
    <w:rsid w:val="0024494D"/>
    <w:rsid w:val="00244DCD"/>
    <w:rsid w:val="00245C27"/>
    <w:rsid w:val="0025131A"/>
    <w:rsid w:val="002554CD"/>
    <w:rsid w:val="00256E19"/>
    <w:rsid w:val="00260D3E"/>
    <w:rsid w:val="002622B7"/>
    <w:rsid w:val="00264BAE"/>
    <w:rsid w:val="002652AD"/>
    <w:rsid w:val="002715A3"/>
    <w:rsid w:val="002752C9"/>
    <w:rsid w:val="00277CFF"/>
    <w:rsid w:val="0028303C"/>
    <w:rsid w:val="002844AC"/>
    <w:rsid w:val="00287CD0"/>
    <w:rsid w:val="00291942"/>
    <w:rsid w:val="00293B83"/>
    <w:rsid w:val="00296322"/>
    <w:rsid w:val="002A51C7"/>
    <w:rsid w:val="002B242C"/>
    <w:rsid w:val="002B4294"/>
    <w:rsid w:val="002B5DB6"/>
    <w:rsid w:val="002B7223"/>
    <w:rsid w:val="002E0B62"/>
    <w:rsid w:val="002E1172"/>
    <w:rsid w:val="002E34BF"/>
    <w:rsid w:val="002E668A"/>
    <w:rsid w:val="002F5328"/>
    <w:rsid w:val="00303B36"/>
    <w:rsid w:val="00305FD5"/>
    <w:rsid w:val="00317A6D"/>
    <w:rsid w:val="00317E89"/>
    <w:rsid w:val="003218A7"/>
    <w:rsid w:val="00323578"/>
    <w:rsid w:val="0032624F"/>
    <w:rsid w:val="00333D0D"/>
    <w:rsid w:val="00341C76"/>
    <w:rsid w:val="00343B17"/>
    <w:rsid w:val="00344E3D"/>
    <w:rsid w:val="00345931"/>
    <w:rsid w:val="00347B88"/>
    <w:rsid w:val="003575E9"/>
    <w:rsid w:val="00357B2C"/>
    <w:rsid w:val="003632E0"/>
    <w:rsid w:val="003655E5"/>
    <w:rsid w:val="003679B5"/>
    <w:rsid w:val="00370FB9"/>
    <w:rsid w:val="0037158F"/>
    <w:rsid w:val="00374B95"/>
    <w:rsid w:val="00376151"/>
    <w:rsid w:val="0037781B"/>
    <w:rsid w:val="003812E0"/>
    <w:rsid w:val="00385998"/>
    <w:rsid w:val="00386EE3"/>
    <w:rsid w:val="00390B3B"/>
    <w:rsid w:val="00391645"/>
    <w:rsid w:val="00397809"/>
    <w:rsid w:val="003A22D2"/>
    <w:rsid w:val="003A3D94"/>
    <w:rsid w:val="003A49E2"/>
    <w:rsid w:val="003A4F89"/>
    <w:rsid w:val="003B2D58"/>
    <w:rsid w:val="003B3069"/>
    <w:rsid w:val="003B4D55"/>
    <w:rsid w:val="003B77D8"/>
    <w:rsid w:val="003C2237"/>
    <w:rsid w:val="003C32A2"/>
    <w:rsid w:val="003C32C3"/>
    <w:rsid w:val="003D258C"/>
    <w:rsid w:val="003D38AC"/>
    <w:rsid w:val="003D6C04"/>
    <w:rsid w:val="003E1725"/>
    <w:rsid w:val="003F0256"/>
    <w:rsid w:val="003F3EFC"/>
    <w:rsid w:val="003F440F"/>
    <w:rsid w:val="003F5E67"/>
    <w:rsid w:val="00401E2D"/>
    <w:rsid w:val="004045E6"/>
    <w:rsid w:val="00404B87"/>
    <w:rsid w:val="00404C94"/>
    <w:rsid w:val="004063A7"/>
    <w:rsid w:val="0041206C"/>
    <w:rsid w:val="00412FB0"/>
    <w:rsid w:val="00414865"/>
    <w:rsid w:val="00416C7C"/>
    <w:rsid w:val="00420107"/>
    <w:rsid w:val="0042120D"/>
    <w:rsid w:val="004239A5"/>
    <w:rsid w:val="00423F3C"/>
    <w:rsid w:val="00425134"/>
    <w:rsid w:val="00434869"/>
    <w:rsid w:val="00437000"/>
    <w:rsid w:val="00437989"/>
    <w:rsid w:val="00443675"/>
    <w:rsid w:val="00450A1A"/>
    <w:rsid w:val="00453B03"/>
    <w:rsid w:val="004572C1"/>
    <w:rsid w:val="0046527F"/>
    <w:rsid w:val="00480A3C"/>
    <w:rsid w:val="0048223B"/>
    <w:rsid w:val="00491FFA"/>
    <w:rsid w:val="00492D68"/>
    <w:rsid w:val="00495D93"/>
    <w:rsid w:val="004971E5"/>
    <w:rsid w:val="004A5BB1"/>
    <w:rsid w:val="004A6481"/>
    <w:rsid w:val="004A772B"/>
    <w:rsid w:val="004B0F8A"/>
    <w:rsid w:val="004C049F"/>
    <w:rsid w:val="004C76C1"/>
    <w:rsid w:val="004D070E"/>
    <w:rsid w:val="004D6A83"/>
    <w:rsid w:val="004E17AB"/>
    <w:rsid w:val="004E21A2"/>
    <w:rsid w:val="004E27E2"/>
    <w:rsid w:val="004E3D14"/>
    <w:rsid w:val="004E4FBA"/>
    <w:rsid w:val="004E72E5"/>
    <w:rsid w:val="004F319A"/>
    <w:rsid w:val="004F7E70"/>
    <w:rsid w:val="005000E2"/>
    <w:rsid w:val="00501726"/>
    <w:rsid w:val="00503DBA"/>
    <w:rsid w:val="005064FF"/>
    <w:rsid w:val="005108C0"/>
    <w:rsid w:val="005114F2"/>
    <w:rsid w:val="00513AF2"/>
    <w:rsid w:val="00516E09"/>
    <w:rsid w:val="00517BF2"/>
    <w:rsid w:val="005258F2"/>
    <w:rsid w:val="00532A3F"/>
    <w:rsid w:val="0053703A"/>
    <w:rsid w:val="005372E8"/>
    <w:rsid w:val="00550299"/>
    <w:rsid w:val="00553C62"/>
    <w:rsid w:val="0055713D"/>
    <w:rsid w:val="005571E9"/>
    <w:rsid w:val="005609A0"/>
    <w:rsid w:val="005654DD"/>
    <w:rsid w:val="00571C69"/>
    <w:rsid w:val="00572972"/>
    <w:rsid w:val="00573CC7"/>
    <w:rsid w:val="005754C3"/>
    <w:rsid w:val="00581059"/>
    <w:rsid w:val="00591B4E"/>
    <w:rsid w:val="00592A90"/>
    <w:rsid w:val="00594F8C"/>
    <w:rsid w:val="005A4478"/>
    <w:rsid w:val="005A48CC"/>
    <w:rsid w:val="005B11CF"/>
    <w:rsid w:val="005B1EA2"/>
    <w:rsid w:val="005B2547"/>
    <w:rsid w:val="005B56B5"/>
    <w:rsid w:val="005C2DCE"/>
    <w:rsid w:val="005C746A"/>
    <w:rsid w:val="005D0732"/>
    <w:rsid w:val="005D16F3"/>
    <w:rsid w:val="005D23F8"/>
    <w:rsid w:val="005D31CE"/>
    <w:rsid w:val="005E254D"/>
    <w:rsid w:val="005E543F"/>
    <w:rsid w:val="005E65C8"/>
    <w:rsid w:val="005F0224"/>
    <w:rsid w:val="005F27B6"/>
    <w:rsid w:val="005F2E83"/>
    <w:rsid w:val="005F61ED"/>
    <w:rsid w:val="005F6EDD"/>
    <w:rsid w:val="00600FB1"/>
    <w:rsid w:val="006043B1"/>
    <w:rsid w:val="00604F81"/>
    <w:rsid w:val="006107FF"/>
    <w:rsid w:val="006148A9"/>
    <w:rsid w:val="00623A8E"/>
    <w:rsid w:val="00624535"/>
    <w:rsid w:val="0063276F"/>
    <w:rsid w:val="0063591F"/>
    <w:rsid w:val="0064704C"/>
    <w:rsid w:val="00650DB8"/>
    <w:rsid w:val="006529D0"/>
    <w:rsid w:val="00654384"/>
    <w:rsid w:val="00660159"/>
    <w:rsid w:val="00664D5F"/>
    <w:rsid w:val="00665DE2"/>
    <w:rsid w:val="006711D5"/>
    <w:rsid w:val="006748DE"/>
    <w:rsid w:val="00675FF2"/>
    <w:rsid w:val="006763C3"/>
    <w:rsid w:val="0068493C"/>
    <w:rsid w:val="00684DBE"/>
    <w:rsid w:val="006863DA"/>
    <w:rsid w:val="00694341"/>
    <w:rsid w:val="00694943"/>
    <w:rsid w:val="0069749A"/>
    <w:rsid w:val="006A1F6B"/>
    <w:rsid w:val="006A3CE7"/>
    <w:rsid w:val="006B2256"/>
    <w:rsid w:val="006B3507"/>
    <w:rsid w:val="006B6432"/>
    <w:rsid w:val="006B68A0"/>
    <w:rsid w:val="006C14F7"/>
    <w:rsid w:val="006C2642"/>
    <w:rsid w:val="006C27EB"/>
    <w:rsid w:val="006C31B6"/>
    <w:rsid w:val="006C4BB3"/>
    <w:rsid w:val="006D0960"/>
    <w:rsid w:val="006D291E"/>
    <w:rsid w:val="006D709B"/>
    <w:rsid w:val="006D767C"/>
    <w:rsid w:val="006D79A8"/>
    <w:rsid w:val="006D7F95"/>
    <w:rsid w:val="006E4D13"/>
    <w:rsid w:val="006F5401"/>
    <w:rsid w:val="006F54BA"/>
    <w:rsid w:val="0070082C"/>
    <w:rsid w:val="007052C0"/>
    <w:rsid w:val="0070647D"/>
    <w:rsid w:val="00711DE6"/>
    <w:rsid w:val="00712613"/>
    <w:rsid w:val="007141FA"/>
    <w:rsid w:val="00716949"/>
    <w:rsid w:val="00727213"/>
    <w:rsid w:val="00730328"/>
    <w:rsid w:val="00732E63"/>
    <w:rsid w:val="00733649"/>
    <w:rsid w:val="0073399E"/>
    <w:rsid w:val="00735D1E"/>
    <w:rsid w:val="00737530"/>
    <w:rsid w:val="0074043B"/>
    <w:rsid w:val="007448EA"/>
    <w:rsid w:val="0074504D"/>
    <w:rsid w:val="00755C46"/>
    <w:rsid w:val="00755DAD"/>
    <w:rsid w:val="00761AC8"/>
    <w:rsid w:val="0077064C"/>
    <w:rsid w:val="00775C1A"/>
    <w:rsid w:val="00776DBC"/>
    <w:rsid w:val="00781D67"/>
    <w:rsid w:val="00783C8B"/>
    <w:rsid w:val="007857F7"/>
    <w:rsid w:val="007864B7"/>
    <w:rsid w:val="00786C63"/>
    <w:rsid w:val="007964E2"/>
    <w:rsid w:val="00796A2B"/>
    <w:rsid w:val="007A03CD"/>
    <w:rsid w:val="007A123D"/>
    <w:rsid w:val="007A159D"/>
    <w:rsid w:val="007A1B02"/>
    <w:rsid w:val="007A269E"/>
    <w:rsid w:val="007A7737"/>
    <w:rsid w:val="007B169D"/>
    <w:rsid w:val="007B4A68"/>
    <w:rsid w:val="007B63C2"/>
    <w:rsid w:val="007C098C"/>
    <w:rsid w:val="007C422A"/>
    <w:rsid w:val="007C64ED"/>
    <w:rsid w:val="007C72EA"/>
    <w:rsid w:val="007D0113"/>
    <w:rsid w:val="007D1173"/>
    <w:rsid w:val="007D2534"/>
    <w:rsid w:val="007D472B"/>
    <w:rsid w:val="007D558B"/>
    <w:rsid w:val="007D78D4"/>
    <w:rsid w:val="007E6899"/>
    <w:rsid w:val="007F27BD"/>
    <w:rsid w:val="007F2995"/>
    <w:rsid w:val="007F2F2E"/>
    <w:rsid w:val="007F507F"/>
    <w:rsid w:val="007F5F76"/>
    <w:rsid w:val="00800772"/>
    <w:rsid w:val="008009A2"/>
    <w:rsid w:val="00804C45"/>
    <w:rsid w:val="00805451"/>
    <w:rsid w:val="00814720"/>
    <w:rsid w:val="008147F0"/>
    <w:rsid w:val="008202BC"/>
    <w:rsid w:val="00824430"/>
    <w:rsid w:val="00827DEE"/>
    <w:rsid w:val="00833AE9"/>
    <w:rsid w:val="00834E12"/>
    <w:rsid w:val="00843C83"/>
    <w:rsid w:val="008452B5"/>
    <w:rsid w:val="00845627"/>
    <w:rsid w:val="00846019"/>
    <w:rsid w:val="0085205D"/>
    <w:rsid w:val="008524E1"/>
    <w:rsid w:val="00860290"/>
    <w:rsid w:val="00871C49"/>
    <w:rsid w:val="008737C1"/>
    <w:rsid w:val="00873819"/>
    <w:rsid w:val="0088102E"/>
    <w:rsid w:val="0088143E"/>
    <w:rsid w:val="0088593D"/>
    <w:rsid w:val="0088698B"/>
    <w:rsid w:val="0088726A"/>
    <w:rsid w:val="00887BE7"/>
    <w:rsid w:val="00887CAE"/>
    <w:rsid w:val="00895665"/>
    <w:rsid w:val="008A1BCD"/>
    <w:rsid w:val="008A4926"/>
    <w:rsid w:val="008B101E"/>
    <w:rsid w:val="008B230A"/>
    <w:rsid w:val="008B37BE"/>
    <w:rsid w:val="008B4C4E"/>
    <w:rsid w:val="008B5764"/>
    <w:rsid w:val="008B7910"/>
    <w:rsid w:val="008C6643"/>
    <w:rsid w:val="008D4404"/>
    <w:rsid w:val="008D7BF9"/>
    <w:rsid w:val="008E092A"/>
    <w:rsid w:val="008E19EF"/>
    <w:rsid w:val="008F24E4"/>
    <w:rsid w:val="008F3BCE"/>
    <w:rsid w:val="008F6916"/>
    <w:rsid w:val="008F7367"/>
    <w:rsid w:val="0090400C"/>
    <w:rsid w:val="009056C3"/>
    <w:rsid w:val="00905B1B"/>
    <w:rsid w:val="00905EA0"/>
    <w:rsid w:val="0091122F"/>
    <w:rsid w:val="00914E75"/>
    <w:rsid w:val="00914FC4"/>
    <w:rsid w:val="00917DB7"/>
    <w:rsid w:val="00924769"/>
    <w:rsid w:val="00924E1A"/>
    <w:rsid w:val="0093048D"/>
    <w:rsid w:val="00932749"/>
    <w:rsid w:val="00932BDF"/>
    <w:rsid w:val="0094069F"/>
    <w:rsid w:val="0094109B"/>
    <w:rsid w:val="009436B2"/>
    <w:rsid w:val="00947669"/>
    <w:rsid w:val="0095086B"/>
    <w:rsid w:val="00950E52"/>
    <w:rsid w:val="00953F71"/>
    <w:rsid w:val="00956E72"/>
    <w:rsid w:val="00957F98"/>
    <w:rsid w:val="009615EB"/>
    <w:rsid w:val="00961AEE"/>
    <w:rsid w:val="00965DE6"/>
    <w:rsid w:val="0096772B"/>
    <w:rsid w:val="009738CB"/>
    <w:rsid w:val="00975E34"/>
    <w:rsid w:val="00981093"/>
    <w:rsid w:val="00981BFA"/>
    <w:rsid w:val="009922CE"/>
    <w:rsid w:val="00994619"/>
    <w:rsid w:val="00995206"/>
    <w:rsid w:val="009A1F98"/>
    <w:rsid w:val="009A39D7"/>
    <w:rsid w:val="009A3FAA"/>
    <w:rsid w:val="009A4AED"/>
    <w:rsid w:val="009B0546"/>
    <w:rsid w:val="009B18F4"/>
    <w:rsid w:val="009B1988"/>
    <w:rsid w:val="009B4228"/>
    <w:rsid w:val="009B4D9F"/>
    <w:rsid w:val="009B633A"/>
    <w:rsid w:val="009C2692"/>
    <w:rsid w:val="009C26D7"/>
    <w:rsid w:val="009C2E3D"/>
    <w:rsid w:val="009C4BF1"/>
    <w:rsid w:val="009C6483"/>
    <w:rsid w:val="009D4D48"/>
    <w:rsid w:val="009D529E"/>
    <w:rsid w:val="009E0189"/>
    <w:rsid w:val="009E114C"/>
    <w:rsid w:val="009E1A14"/>
    <w:rsid w:val="009E4C5D"/>
    <w:rsid w:val="009E7390"/>
    <w:rsid w:val="009F2377"/>
    <w:rsid w:val="009F314A"/>
    <w:rsid w:val="009F6321"/>
    <w:rsid w:val="009F6E34"/>
    <w:rsid w:val="00A019B4"/>
    <w:rsid w:val="00A108B3"/>
    <w:rsid w:val="00A15BFF"/>
    <w:rsid w:val="00A23433"/>
    <w:rsid w:val="00A23730"/>
    <w:rsid w:val="00A24622"/>
    <w:rsid w:val="00A33726"/>
    <w:rsid w:val="00A44DE0"/>
    <w:rsid w:val="00A463DE"/>
    <w:rsid w:val="00A50755"/>
    <w:rsid w:val="00A50FB7"/>
    <w:rsid w:val="00A52178"/>
    <w:rsid w:val="00A535BE"/>
    <w:rsid w:val="00A5675A"/>
    <w:rsid w:val="00A57915"/>
    <w:rsid w:val="00A57A4F"/>
    <w:rsid w:val="00A638F5"/>
    <w:rsid w:val="00A64443"/>
    <w:rsid w:val="00A67713"/>
    <w:rsid w:val="00A73759"/>
    <w:rsid w:val="00A814FD"/>
    <w:rsid w:val="00A86738"/>
    <w:rsid w:val="00A868B3"/>
    <w:rsid w:val="00A87F10"/>
    <w:rsid w:val="00A906AB"/>
    <w:rsid w:val="00A9213B"/>
    <w:rsid w:val="00A92F0C"/>
    <w:rsid w:val="00A93700"/>
    <w:rsid w:val="00A953E2"/>
    <w:rsid w:val="00A96338"/>
    <w:rsid w:val="00A979A2"/>
    <w:rsid w:val="00AA100D"/>
    <w:rsid w:val="00AA2E0B"/>
    <w:rsid w:val="00AA4428"/>
    <w:rsid w:val="00AA5A2E"/>
    <w:rsid w:val="00AB07BD"/>
    <w:rsid w:val="00AB25AE"/>
    <w:rsid w:val="00AB2D65"/>
    <w:rsid w:val="00AB5FD9"/>
    <w:rsid w:val="00AC0657"/>
    <w:rsid w:val="00AC254A"/>
    <w:rsid w:val="00AC609C"/>
    <w:rsid w:val="00AC68C6"/>
    <w:rsid w:val="00AC741F"/>
    <w:rsid w:val="00AD39C2"/>
    <w:rsid w:val="00AD62F9"/>
    <w:rsid w:val="00AF3598"/>
    <w:rsid w:val="00AF4EA6"/>
    <w:rsid w:val="00AF5E93"/>
    <w:rsid w:val="00AF5EE0"/>
    <w:rsid w:val="00B13AD5"/>
    <w:rsid w:val="00B20AF7"/>
    <w:rsid w:val="00B21102"/>
    <w:rsid w:val="00B23DB8"/>
    <w:rsid w:val="00B24876"/>
    <w:rsid w:val="00B378AD"/>
    <w:rsid w:val="00B37F21"/>
    <w:rsid w:val="00B41FB2"/>
    <w:rsid w:val="00B42BD9"/>
    <w:rsid w:val="00B46A1F"/>
    <w:rsid w:val="00B51762"/>
    <w:rsid w:val="00B51F9A"/>
    <w:rsid w:val="00B5458D"/>
    <w:rsid w:val="00B572F4"/>
    <w:rsid w:val="00B57B1F"/>
    <w:rsid w:val="00B607EF"/>
    <w:rsid w:val="00B62344"/>
    <w:rsid w:val="00B661F9"/>
    <w:rsid w:val="00B66D27"/>
    <w:rsid w:val="00B7286E"/>
    <w:rsid w:val="00B81200"/>
    <w:rsid w:val="00B84639"/>
    <w:rsid w:val="00B861C7"/>
    <w:rsid w:val="00B90725"/>
    <w:rsid w:val="00B9764B"/>
    <w:rsid w:val="00BA0CF4"/>
    <w:rsid w:val="00BA3F98"/>
    <w:rsid w:val="00BA5142"/>
    <w:rsid w:val="00BA5971"/>
    <w:rsid w:val="00BA65B4"/>
    <w:rsid w:val="00BB0F8A"/>
    <w:rsid w:val="00BB1AB9"/>
    <w:rsid w:val="00BB1C34"/>
    <w:rsid w:val="00BB6C6B"/>
    <w:rsid w:val="00BC0791"/>
    <w:rsid w:val="00BC2DA9"/>
    <w:rsid w:val="00BC770D"/>
    <w:rsid w:val="00BD27D9"/>
    <w:rsid w:val="00BE2144"/>
    <w:rsid w:val="00BE5DFC"/>
    <w:rsid w:val="00BE61B7"/>
    <w:rsid w:val="00BF2591"/>
    <w:rsid w:val="00BF5172"/>
    <w:rsid w:val="00BF5E54"/>
    <w:rsid w:val="00BF6D94"/>
    <w:rsid w:val="00C02639"/>
    <w:rsid w:val="00C03CDC"/>
    <w:rsid w:val="00C042CA"/>
    <w:rsid w:val="00C0588E"/>
    <w:rsid w:val="00C077F9"/>
    <w:rsid w:val="00C1197A"/>
    <w:rsid w:val="00C12D11"/>
    <w:rsid w:val="00C156AF"/>
    <w:rsid w:val="00C15963"/>
    <w:rsid w:val="00C20BF1"/>
    <w:rsid w:val="00C22787"/>
    <w:rsid w:val="00C2498B"/>
    <w:rsid w:val="00C30C52"/>
    <w:rsid w:val="00C33FA7"/>
    <w:rsid w:val="00C3650F"/>
    <w:rsid w:val="00C43968"/>
    <w:rsid w:val="00C43E3B"/>
    <w:rsid w:val="00C50FF1"/>
    <w:rsid w:val="00C5257E"/>
    <w:rsid w:val="00C560ED"/>
    <w:rsid w:val="00C6011F"/>
    <w:rsid w:val="00C6554A"/>
    <w:rsid w:val="00C7084E"/>
    <w:rsid w:val="00C71DC7"/>
    <w:rsid w:val="00C71E82"/>
    <w:rsid w:val="00C74533"/>
    <w:rsid w:val="00C751E9"/>
    <w:rsid w:val="00C7764D"/>
    <w:rsid w:val="00C80024"/>
    <w:rsid w:val="00C832F8"/>
    <w:rsid w:val="00C85741"/>
    <w:rsid w:val="00C86824"/>
    <w:rsid w:val="00C90197"/>
    <w:rsid w:val="00C906ED"/>
    <w:rsid w:val="00C90C1E"/>
    <w:rsid w:val="00C92867"/>
    <w:rsid w:val="00C95ABA"/>
    <w:rsid w:val="00CA739E"/>
    <w:rsid w:val="00CB336B"/>
    <w:rsid w:val="00CB737D"/>
    <w:rsid w:val="00CB7AE5"/>
    <w:rsid w:val="00CC1099"/>
    <w:rsid w:val="00CC3ED8"/>
    <w:rsid w:val="00CC47D3"/>
    <w:rsid w:val="00CC612E"/>
    <w:rsid w:val="00CC6C53"/>
    <w:rsid w:val="00CC765C"/>
    <w:rsid w:val="00CC7DA0"/>
    <w:rsid w:val="00CD7E01"/>
    <w:rsid w:val="00CE3556"/>
    <w:rsid w:val="00CE7700"/>
    <w:rsid w:val="00CE7C7A"/>
    <w:rsid w:val="00CF0127"/>
    <w:rsid w:val="00CF3DE6"/>
    <w:rsid w:val="00CF4946"/>
    <w:rsid w:val="00CF6A44"/>
    <w:rsid w:val="00CF6A59"/>
    <w:rsid w:val="00CF724E"/>
    <w:rsid w:val="00CF78C6"/>
    <w:rsid w:val="00D009CD"/>
    <w:rsid w:val="00D04B91"/>
    <w:rsid w:val="00D070D8"/>
    <w:rsid w:val="00D103F0"/>
    <w:rsid w:val="00D10462"/>
    <w:rsid w:val="00D13F73"/>
    <w:rsid w:val="00D14223"/>
    <w:rsid w:val="00D202B4"/>
    <w:rsid w:val="00D2421B"/>
    <w:rsid w:val="00D24308"/>
    <w:rsid w:val="00D25527"/>
    <w:rsid w:val="00D25650"/>
    <w:rsid w:val="00D30707"/>
    <w:rsid w:val="00D326CA"/>
    <w:rsid w:val="00D32AF9"/>
    <w:rsid w:val="00D46842"/>
    <w:rsid w:val="00D56AAA"/>
    <w:rsid w:val="00D613B1"/>
    <w:rsid w:val="00D6469B"/>
    <w:rsid w:val="00D81640"/>
    <w:rsid w:val="00D90D36"/>
    <w:rsid w:val="00D923ED"/>
    <w:rsid w:val="00D97E06"/>
    <w:rsid w:val="00DB0DBA"/>
    <w:rsid w:val="00DB3D9F"/>
    <w:rsid w:val="00DB5F0A"/>
    <w:rsid w:val="00DC0E69"/>
    <w:rsid w:val="00DC3E26"/>
    <w:rsid w:val="00DC6D9D"/>
    <w:rsid w:val="00DE1A58"/>
    <w:rsid w:val="00DE1E5A"/>
    <w:rsid w:val="00DE35A0"/>
    <w:rsid w:val="00DE5663"/>
    <w:rsid w:val="00DF540C"/>
    <w:rsid w:val="00DF61B7"/>
    <w:rsid w:val="00DF6794"/>
    <w:rsid w:val="00E00635"/>
    <w:rsid w:val="00E01D7D"/>
    <w:rsid w:val="00E0687F"/>
    <w:rsid w:val="00E06C59"/>
    <w:rsid w:val="00E11154"/>
    <w:rsid w:val="00E116D0"/>
    <w:rsid w:val="00E15625"/>
    <w:rsid w:val="00E219F4"/>
    <w:rsid w:val="00E230EE"/>
    <w:rsid w:val="00E2661B"/>
    <w:rsid w:val="00E312A0"/>
    <w:rsid w:val="00E33F5B"/>
    <w:rsid w:val="00E458E6"/>
    <w:rsid w:val="00E53A49"/>
    <w:rsid w:val="00E56F4B"/>
    <w:rsid w:val="00E60349"/>
    <w:rsid w:val="00E605DF"/>
    <w:rsid w:val="00E615E6"/>
    <w:rsid w:val="00E65370"/>
    <w:rsid w:val="00E66A93"/>
    <w:rsid w:val="00E66F22"/>
    <w:rsid w:val="00E73CEA"/>
    <w:rsid w:val="00E75142"/>
    <w:rsid w:val="00E8066B"/>
    <w:rsid w:val="00E80971"/>
    <w:rsid w:val="00E81850"/>
    <w:rsid w:val="00E81A3B"/>
    <w:rsid w:val="00E84194"/>
    <w:rsid w:val="00E843DD"/>
    <w:rsid w:val="00E870BD"/>
    <w:rsid w:val="00E8759D"/>
    <w:rsid w:val="00E87784"/>
    <w:rsid w:val="00E90866"/>
    <w:rsid w:val="00E9243F"/>
    <w:rsid w:val="00E9274F"/>
    <w:rsid w:val="00E955BF"/>
    <w:rsid w:val="00E96238"/>
    <w:rsid w:val="00E97D87"/>
    <w:rsid w:val="00EA1921"/>
    <w:rsid w:val="00EB3DB4"/>
    <w:rsid w:val="00EB7DA2"/>
    <w:rsid w:val="00EC56AC"/>
    <w:rsid w:val="00ED046D"/>
    <w:rsid w:val="00ED1713"/>
    <w:rsid w:val="00ED7C44"/>
    <w:rsid w:val="00EE5C2D"/>
    <w:rsid w:val="00EE69FD"/>
    <w:rsid w:val="00EF716C"/>
    <w:rsid w:val="00EF7314"/>
    <w:rsid w:val="00F01C97"/>
    <w:rsid w:val="00F06DEF"/>
    <w:rsid w:val="00F1502A"/>
    <w:rsid w:val="00F1593F"/>
    <w:rsid w:val="00F15DF0"/>
    <w:rsid w:val="00F1737E"/>
    <w:rsid w:val="00F23792"/>
    <w:rsid w:val="00F23EC5"/>
    <w:rsid w:val="00F27913"/>
    <w:rsid w:val="00F31DD7"/>
    <w:rsid w:val="00F42AF4"/>
    <w:rsid w:val="00F4645B"/>
    <w:rsid w:val="00F5114E"/>
    <w:rsid w:val="00F5673F"/>
    <w:rsid w:val="00F62195"/>
    <w:rsid w:val="00F64581"/>
    <w:rsid w:val="00F64D19"/>
    <w:rsid w:val="00F65593"/>
    <w:rsid w:val="00F76681"/>
    <w:rsid w:val="00F80708"/>
    <w:rsid w:val="00F8135F"/>
    <w:rsid w:val="00F81767"/>
    <w:rsid w:val="00F8217D"/>
    <w:rsid w:val="00F82F9D"/>
    <w:rsid w:val="00F842D4"/>
    <w:rsid w:val="00F863C3"/>
    <w:rsid w:val="00F87BF9"/>
    <w:rsid w:val="00F9000B"/>
    <w:rsid w:val="00F9533F"/>
    <w:rsid w:val="00F956B3"/>
    <w:rsid w:val="00F95C13"/>
    <w:rsid w:val="00FA0DBA"/>
    <w:rsid w:val="00FA0F29"/>
    <w:rsid w:val="00FA1B96"/>
    <w:rsid w:val="00FB7628"/>
    <w:rsid w:val="00FB7C94"/>
    <w:rsid w:val="00FC5A5E"/>
    <w:rsid w:val="00FC687D"/>
    <w:rsid w:val="00FC694A"/>
    <w:rsid w:val="00FD112D"/>
    <w:rsid w:val="00FD28B4"/>
    <w:rsid w:val="00FD3A60"/>
    <w:rsid w:val="00FD5F1D"/>
    <w:rsid w:val="00FE6449"/>
    <w:rsid w:val="00FF2908"/>
    <w:rsid w:val="00FF3501"/>
    <w:rsid w:val="00FF4C9C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012BD"/>
  <w15:chartTrackingRefBased/>
  <w15:docId w15:val="{D7BAD8DD-1EB4-44BE-A595-9021C58A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F3598"/>
    <w:pPr>
      <w:spacing w:before="0" w:after="0" w:line="240" w:lineRule="atLeast"/>
      <w:ind w:firstLine="720"/>
    </w:pPr>
    <w:rPr>
      <w:rFonts w:ascii="Arial Narrow" w:hAnsi="Arial Narrow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045E6"/>
    <w:pPr>
      <w:keepNext/>
      <w:keepLines/>
      <w:numPr>
        <w:numId w:val="26"/>
      </w:numPr>
      <w:spacing w:before="120" w:after="120" w:line="240" w:lineRule="auto"/>
      <w:ind w:left="431" w:hanging="431"/>
      <w:contextualSpacing/>
      <w:outlineLvl w:val="0"/>
    </w:pPr>
    <w:rPr>
      <w:rFonts w:ascii="Verdana" w:eastAsiaTheme="majorEastAsia" w:hAnsi="Verdana" w:cstheme="majorBidi"/>
      <w:b/>
      <w:sz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3598"/>
    <w:pPr>
      <w:keepNext/>
      <w:keepLines/>
      <w:numPr>
        <w:ilvl w:val="1"/>
        <w:numId w:val="26"/>
      </w:numPr>
      <w:spacing w:before="120"/>
      <w:ind w:left="567" w:hanging="567"/>
      <w:contextualSpacing/>
      <w:outlineLvl w:val="1"/>
    </w:pPr>
    <w:rPr>
      <w:rFonts w:ascii="Berlin Sans FB" w:eastAsiaTheme="majorEastAsia" w:hAnsi="Berlin Sans FB" w:cstheme="majorBidi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19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7910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B7910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54CD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54CD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54CD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54CD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5E6"/>
    <w:rPr>
      <w:rFonts w:ascii="Verdana" w:eastAsiaTheme="majorEastAsia" w:hAnsi="Verdana" w:cstheme="majorBidi"/>
      <w:b/>
      <w:color w:val="000000" w:themeColor="text1"/>
    </w:rPr>
  </w:style>
  <w:style w:type="character" w:customStyle="1" w:styleId="Nadpis2Char">
    <w:name w:val="Nadpis 2 Char"/>
    <w:basedOn w:val="Standardnpsmoodstavce"/>
    <w:link w:val="Nadpis2"/>
    <w:uiPriority w:val="9"/>
    <w:rsid w:val="00AF3598"/>
    <w:rPr>
      <w:rFonts w:ascii="Berlin Sans FB" w:eastAsiaTheme="majorEastAsia" w:hAnsi="Berlin Sans FB" w:cstheme="majorBidi"/>
      <w:color w:val="000000" w:themeColor="text1"/>
      <w:sz w:val="24"/>
    </w:rPr>
  </w:style>
  <w:style w:type="paragraph" w:customStyle="1" w:styleId="ContactInfo">
    <w:name w:val="Contact Info"/>
    <w:basedOn w:val="Normln"/>
    <w:uiPriority w:val="4"/>
    <w:qFormat/>
    <w:rsid w:val="007F507F"/>
    <w:pPr>
      <w:jc w:val="center"/>
    </w:pPr>
    <w:rPr>
      <w:rFonts w:ascii="Baskerville Old Face" w:hAnsi="Baskerville Old Face"/>
    </w:rPr>
  </w:style>
  <w:style w:type="paragraph" w:styleId="Seznamsodrkami">
    <w:name w:val="List Bullet"/>
    <w:basedOn w:val="Normln"/>
    <w:uiPriority w:val="10"/>
    <w:unhideWhenUsed/>
    <w:qFormat/>
    <w:rsid w:val="00C6554A"/>
    <w:pPr>
      <w:numPr>
        <w:numId w:val="4"/>
      </w:numPr>
    </w:pPr>
  </w:style>
  <w:style w:type="paragraph" w:styleId="Nzev">
    <w:name w:val="Title"/>
    <w:basedOn w:val="Normln"/>
    <w:link w:val="NzevChar"/>
    <w:uiPriority w:val="2"/>
    <w:unhideWhenUsed/>
    <w:qFormat/>
    <w:rsid w:val="007C098C"/>
    <w:pPr>
      <w:spacing w:line="240" w:lineRule="auto"/>
      <w:ind w:firstLine="0"/>
      <w:contextualSpacing/>
    </w:pPr>
    <w:rPr>
      <w:rFonts w:ascii="Verdana" w:eastAsiaTheme="majorEastAsia" w:hAnsi="Verdana" w:cstheme="majorBidi"/>
      <w:color w:val="12881D"/>
      <w:kern w:val="28"/>
      <w:u w:val="single"/>
    </w:rPr>
  </w:style>
  <w:style w:type="character" w:customStyle="1" w:styleId="NzevChar">
    <w:name w:val="Název Char"/>
    <w:basedOn w:val="Standardnpsmoodstavce"/>
    <w:link w:val="Nzev"/>
    <w:uiPriority w:val="2"/>
    <w:rsid w:val="007C098C"/>
    <w:rPr>
      <w:rFonts w:ascii="Verdana" w:eastAsiaTheme="majorEastAsia" w:hAnsi="Verdana" w:cstheme="majorBidi"/>
      <w:color w:val="12881D"/>
      <w:kern w:val="28"/>
      <w:sz w:val="24"/>
      <w:u w:val="single"/>
    </w:rPr>
  </w:style>
  <w:style w:type="paragraph" w:styleId="Podnadpis">
    <w:name w:val="Subtitle"/>
    <w:basedOn w:val="Normln"/>
    <w:link w:val="PodnadpisChar"/>
    <w:uiPriority w:val="3"/>
    <w:unhideWhenUsed/>
    <w:qFormat/>
    <w:rsid w:val="00805451"/>
    <w:pPr>
      <w:numPr>
        <w:ilvl w:val="1"/>
      </w:numPr>
      <w:spacing w:after="480"/>
      <w:ind w:firstLine="720"/>
      <w:contextualSpacing/>
      <w:jc w:val="center"/>
    </w:pPr>
    <w:rPr>
      <w:rFonts w:ascii="Berlin Sans FB" w:eastAsiaTheme="majorEastAsia" w:hAnsi="Berlin Sans FB" w:cstheme="majorBidi"/>
      <w:sz w:val="32"/>
    </w:rPr>
  </w:style>
  <w:style w:type="character" w:customStyle="1" w:styleId="PodnadpisChar">
    <w:name w:val="Podnadpis Char"/>
    <w:basedOn w:val="Standardnpsmoodstavce"/>
    <w:link w:val="Podnadpis"/>
    <w:uiPriority w:val="3"/>
    <w:rsid w:val="00805451"/>
    <w:rPr>
      <w:rFonts w:ascii="Berlin Sans FB" w:eastAsiaTheme="majorEastAsia" w:hAnsi="Berlin Sans FB" w:cstheme="majorBidi"/>
      <w:color w:val="000000" w:themeColor="text1"/>
      <w:sz w:val="32"/>
    </w:rPr>
  </w:style>
  <w:style w:type="paragraph" w:styleId="Zpat">
    <w:name w:val="footer"/>
    <w:basedOn w:val="Normln"/>
    <w:link w:val="ZpatChar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ZpatChar">
    <w:name w:val="Zápatí Char"/>
    <w:basedOn w:val="Standardnpsmoodstavce"/>
    <w:link w:val="Zpat"/>
    <w:uiPriority w:val="99"/>
    <w:rsid w:val="00C6554A"/>
    <w:rPr>
      <w:caps/>
    </w:rPr>
  </w:style>
  <w:style w:type="paragraph" w:customStyle="1" w:styleId="Photo">
    <w:name w:val="Photo"/>
    <w:basedOn w:val="Normln"/>
    <w:uiPriority w:val="1"/>
    <w:qFormat/>
    <w:rsid w:val="00E33F5B"/>
    <w:pPr>
      <w:spacing w:line="240" w:lineRule="auto"/>
      <w:jc w:val="center"/>
    </w:pPr>
    <w:rPr>
      <w:b/>
    </w:rPr>
  </w:style>
  <w:style w:type="paragraph" w:styleId="Zhlav">
    <w:name w:val="header"/>
    <w:basedOn w:val="Normln"/>
    <w:link w:val="ZhlavChar"/>
    <w:uiPriority w:val="99"/>
    <w:unhideWhenUsed/>
    <w:rsid w:val="00C6554A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lovanseznam">
    <w:name w:val="List Number"/>
    <w:basedOn w:val="Normln"/>
    <w:uiPriority w:val="11"/>
    <w:unhideWhenUsed/>
    <w:qFormat/>
    <w:rsid w:val="00111C5B"/>
    <w:pPr>
      <w:numPr>
        <w:numId w:val="3"/>
      </w:numPr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73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6554A"/>
    <w:rPr>
      <w:i/>
      <w:iCs/>
      <w:color w:val="007789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386EE3"/>
    <w:pPr>
      <w:spacing w:line="240" w:lineRule="auto"/>
    </w:pPr>
    <w:rPr>
      <w:rFonts w:ascii="Times New Roman" w:hAnsi="Times New Roman"/>
      <w:i/>
      <w:iCs/>
      <w:color w:val="4E5B6F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54A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6554A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6554A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C6554A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6554A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55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554A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6554A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6554A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54A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554A"/>
    <w:pPr>
      <w:spacing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554A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6554A"/>
    <w:rPr>
      <w:color w:val="835D00" w:themeColor="accent3" w:themeShade="80"/>
      <w:u w:val="single"/>
    </w:rPr>
  </w:style>
  <w:style w:type="paragraph" w:styleId="Textmakra">
    <w:name w:val="macro"/>
    <w:link w:val="Textmakra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6554A"/>
    <w:rPr>
      <w:rFonts w:ascii="Consolas" w:hAnsi="Consolas"/>
      <w:szCs w:val="20"/>
    </w:rPr>
  </w:style>
  <w:style w:type="character" w:styleId="Zstupntext">
    <w:name w:val="Placeholder Text"/>
    <w:basedOn w:val="Standardnpsmoodstavce"/>
    <w:uiPriority w:val="99"/>
    <w:semiHidden/>
    <w:rsid w:val="00C6554A"/>
    <w:rPr>
      <w:color w:val="595959" w:themeColor="text1" w:themeTint="A6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6554A"/>
    <w:rPr>
      <w:rFonts w:ascii="Consolas" w:hAnsi="Consolas"/>
      <w:szCs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864B7"/>
    <w:pPr>
      <w:numPr>
        <w:numId w:val="0"/>
      </w:numPr>
      <w:spacing w:before="240" w:after="0" w:line="259" w:lineRule="auto"/>
      <w:contextualSpacing w:val="0"/>
      <w:outlineLvl w:val="9"/>
    </w:pPr>
    <w:rPr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864B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64B7"/>
    <w:pPr>
      <w:spacing w:after="100"/>
      <w:ind w:left="220"/>
    </w:pPr>
  </w:style>
  <w:style w:type="paragraph" w:styleId="Bibliografie">
    <w:name w:val="Bibliography"/>
    <w:basedOn w:val="Normln"/>
    <w:next w:val="Normln"/>
    <w:uiPriority w:val="37"/>
    <w:semiHidden/>
    <w:unhideWhenUsed/>
    <w:rsid w:val="008B7910"/>
  </w:style>
  <w:style w:type="paragraph" w:styleId="Zkladntext">
    <w:name w:val="Body Text"/>
    <w:basedOn w:val="Normln"/>
    <w:link w:val="ZkladntextChar"/>
    <w:uiPriority w:val="99"/>
    <w:semiHidden/>
    <w:unhideWhenUsed/>
    <w:rsid w:val="008B791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8B7910"/>
  </w:style>
  <w:style w:type="paragraph" w:styleId="Zkladntext2">
    <w:name w:val="Body Text 2"/>
    <w:basedOn w:val="Normln"/>
    <w:link w:val="Zkladntext2Char"/>
    <w:uiPriority w:val="99"/>
    <w:semiHidden/>
    <w:unhideWhenUsed/>
    <w:rsid w:val="008B7910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8B7910"/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8B7910"/>
    <w:pPr>
      <w:spacing w:after="20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8B7910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8B7910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8B7910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8B7910"/>
    <w:pPr>
      <w:spacing w:after="20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8B7910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8B7910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8B7910"/>
  </w:style>
  <w:style w:type="paragraph" w:styleId="Zvr">
    <w:name w:val="Closing"/>
    <w:basedOn w:val="Normln"/>
    <w:link w:val="Zvr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8B7910"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8B7910"/>
  </w:style>
  <w:style w:type="character" w:customStyle="1" w:styleId="DatumChar">
    <w:name w:val="Datum Char"/>
    <w:basedOn w:val="Standardnpsmoodstavce"/>
    <w:link w:val="Datum"/>
    <w:uiPriority w:val="99"/>
    <w:semiHidden/>
    <w:rsid w:val="008B7910"/>
  </w:style>
  <w:style w:type="paragraph" w:styleId="Podpise-mailu">
    <w:name w:val="E-mail Signature"/>
    <w:basedOn w:val="Normln"/>
    <w:link w:val="Podpise-mailuChar"/>
    <w:uiPriority w:val="99"/>
    <w:semiHidden/>
    <w:unhideWhenUsed/>
    <w:rsid w:val="008B7910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8B7910"/>
  </w:style>
  <w:style w:type="paragraph" w:styleId="Adresanaoblku">
    <w:name w:val="envelope address"/>
    <w:basedOn w:val="Normln"/>
    <w:uiPriority w:val="99"/>
    <w:semiHidden/>
    <w:unhideWhenUsed/>
    <w:rsid w:val="008B791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B7910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B7910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8B7910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8B7910"/>
    <w:rPr>
      <w:i/>
      <w:iCs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8B7910"/>
    <w:pPr>
      <w:spacing w:line="240" w:lineRule="auto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8B7910"/>
    <w:pPr>
      <w:spacing w:line="240" w:lineRule="auto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8B7910"/>
    <w:pPr>
      <w:spacing w:line="240" w:lineRule="auto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8B7910"/>
    <w:pPr>
      <w:spacing w:line="240" w:lineRule="auto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8B7910"/>
    <w:pPr>
      <w:spacing w:line="240" w:lineRule="auto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8B7910"/>
    <w:pPr>
      <w:spacing w:line="240" w:lineRule="auto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8B7910"/>
    <w:pPr>
      <w:spacing w:line="240" w:lineRule="auto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8B7910"/>
    <w:pPr>
      <w:spacing w:line="240" w:lineRule="auto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8B7910"/>
    <w:pPr>
      <w:spacing w:line="240" w:lineRule="auto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8B7910"/>
    <w:rPr>
      <w:rFonts w:asciiTheme="majorHAnsi" w:eastAsiaTheme="majorEastAsia" w:hAnsiTheme="majorHAnsi" w:cstheme="majorBidi"/>
      <w:b/>
      <w:bCs/>
    </w:rPr>
  </w:style>
  <w:style w:type="paragraph" w:styleId="Seznam">
    <w:name w:val="List"/>
    <w:basedOn w:val="Normln"/>
    <w:uiPriority w:val="99"/>
    <w:semiHidden/>
    <w:unhideWhenUsed/>
    <w:rsid w:val="008B7910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8B7910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8B7910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8B7910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8B7910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8B7910"/>
    <w:pPr>
      <w:numPr>
        <w:numId w:val="8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8B7910"/>
    <w:pPr>
      <w:numPr>
        <w:numId w:val="9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8B7910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8B7910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8B7910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8B7910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8B7910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8B7910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8B7910"/>
    <w:pPr>
      <w:spacing w:after="120"/>
      <w:ind w:left="1415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8B7910"/>
    <w:pPr>
      <w:numPr>
        <w:numId w:val="12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8B7910"/>
    <w:pPr>
      <w:numPr>
        <w:numId w:val="13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8B7910"/>
    <w:pPr>
      <w:numPr>
        <w:numId w:val="14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8B7910"/>
    <w:pPr>
      <w:numPr>
        <w:numId w:val="15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8B7910"/>
    <w:pPr>
      <w:ind w:left="720"/>
      <w:contextualSpacing/>
    </w:pPr>
  </w:style>
  <w:style w:type="paragraph" w:styleId="Zhlavzprvy">
    <w:name w:val="Message Header"/>
    <w:basedOn w:val="Normln"/>
    <w:link w:val="ZhlavzprvyChar"/>
    <w:uiPriority w:val="99"/>
    <w:semiHidden/>
    <w:unhideWhenUsed/>
    <w:rsid w:val="008B79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8B79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8B7910"/>
    <w:pPr>
      <w:spacing w:before="0"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8B7910"/>
    <w:rPr>
      <w:rFonts w:ascii="Times New Roman" w:hAnsi="Times New Roman" w:cs="Times New Roman"/>
      <w:szCs w:val="24"/>
    </w:rPr>
  </w:style>
  <w:style w:type="paragraph" w:styleId="Normlnodsazen">
    <w:name w:val="Normal Indent"/>
    <w:basedOn w:val="Normln"/>
    <w:uiPriority w:val="99"/>
    <w:semiHidden/>
    <w:unhideWhenUsed/>
    <w:rsid w:val="008B7910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8B7910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8B7910"/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8B79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8B7910"/>
    <w:rPr>
      <w:i/>
      <w:iCs/>
      <w:color w:val="404040" w:themeColor="text1" w:themeTint="BF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8B7910"/>
  </w:style>
  <w:style w:type="character" w:customStyle="1" w:styleId="OslovenChar">
    <w:name w:val="Oslovení Char"/>
    <w:basedOn w:val="Standardnpsmoodstavce"/>
    <w:link w:val="Osloven"/>
    <w:uiPriority w:val="99"/>
    <w:semiHidden/>
    <w:rsid w:val="008B7910"/>
  </w:style>
  <w:style w:type="paragraph" w:styleId="Podpis">
    <w:name w:val="Signature"/>
    <w:basedOn w:val="Normln"/>
    <w:link w:val="Podpis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8B7910"/>
  </w:style>
  <w:style w:type="paragraph" w:styleId="Seznamobrzk">
    <w:name w:val="table of figures"/>
    <w:basedOn w:val="Normln"/>
    <w:next w:val="Normln"/>
    <w:uiPriority w:val="99"/>
    <w:unhideWhenUsed/>
    <w:rsid w:val="0016642B"/>
  </w:style>
  <w:style w:type="table" w:styleId="Mkatabulky">
    <w:name w:val="Table Grid"/>
    <w:basedOn w:val="Normlntabulka"/>
    <w:uiPriority w:val="39"/>
    <w:rsid w:val="007A12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D56A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D56AAA"/>
    <w:rPr>
      <w:vertAlign w:val="superscript"/>
    </w:rPr>
  </w:style>
  <w:style w:type="paragraph" w:styleId="Obsah3">
    <w:name w:val="toc 3"/>
    <w:basedOn w:val="Normln"/>
    <w:next w:val="Normln"/>
    <w:autoRedefine/>
    <w:uiPriority w:val="39"/>
    <w:unhideWhenUsed/>
    <w:rsid w:val="00860290"/>
    <w:pPr>
      <w:spacing w:after="100"/>
      <w:ind w:left="480"/>
    </w:pPr>
  </w:style>
  <w:style w:type="table" w:styleId="Tmavtabulkasmkou5zvraznn6">
    <w:name w:val="Grid Table 5 Dark Accent 6"/>
    <w:basedOn w:val="Normlntabulka"/>
    <w:uiPriority w:val="50"/>
    <w:rsid w:val="009738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Tmavtabulkaseznamu5zvraznn5">
    <w:name w:val="List Table 5 Dark Accent 5"/>
    <w:basedOn w:val="Normlntabulka"/>
    <w:uiPriority w:val="50"/>
    <w:rsid w:val="007375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Svtlmkatabulky">
    <w:name w:val="Grid Table Light"/>
    <w:basedOn w:val="Normlntabulka"/>
    <w:uiPriority w:val="40"/>
    <w:rsid w:val="007375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E60349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fi-FI"/>
    </w:rPr>
  </w:style>
  <w:style w:type="table" w:styleId="Prosttabulka2">
    <w:name w:val="Plain Table 2"/>
    <w:basedOn w:val="Normlntabulka"/>
    <w:uiPriority w:val="42"/>
    <w:rsid w:val="003715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vtltabulkasmkou1">
    <w:name w:val="Grid Table 1 Light"/>
    <w:basedOn w:val="Normlntabulka"/>
    <w:uiPriority w:val="46"/>
    <w:rsid w:val="00225B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1">
    <w:name w:val="Styl1"/>
    <w:uiPriority w:val="99"/>
    <w:rsid w:val="00711DE6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2493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1EF7B-E30D-4089-B66A-208A17A9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4033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Trusina</dc:creator>
  <cp:keywords/>
  <dc:description/>
  <cp:lastModifiedBy>V</cp:lastModifiedBy>
  <cp:revision>564</cp:revision>
  <cp:lastPrinted>2019-03-26T23:03:00Z</cp:lastPrinted>
  <dcterms:created xsi:type="dcterms:W3CDTF">2018-09-24T15:31:00Z</dcterms:created>
  <dcterms:modified xsi:type="dcterms:W3CDTF">2019-03-27T08:26:00Z</dcterms:modified>
</cp:coreProperties>
</file>